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289"/>
        <w:gridCol w:w="4497"/>
      </w:tblGrid>
      <w:tr w:rsidR="00AF5529" w14:paraId="505DE290" w14:textId="77777777" w:rsidTr="00792044">
        <w:trPr>
          <w:trHeight w:val="432"/>
          <w:tblHeader/>
        </w:trPr>
        <w:tc>
          <w:tcPr>
            <w:tcW w:w="4853" w:type="dxa"/>
            <w:gridSpan w:val="2"/>
            <w:shd w:val="clear" w:color="auto" w:fill="auto"/>
            <w:vAlign w:val="center"/>
          </w:tcPr>
          <w:p w14:paraId="34AB391F" w14:textId="4C7CCD34" w:rsidR="00AF5529" w:rsidRDefault="00AF5529" w:rsidP="00AF5529">
            <w:r>
              <w:t>Program:</w:t>
            </w:r>
            <w:r w:rsidR="00C168D9">
              <w:t xml:space="preserve"> </w:t>
            </w:r>
            <w:r w:rsidR="00027432">
              <w:t>Color Mixer</w:t>
            </w:r>
          </w:p>
        </w:tc>
        <w:tc>
          <w:tcPr>
            <w:tcW w:w="4497" w:type="dxa"/>
            <w:shd w:val="clear" w:color="auto" w:fill="auto"/>
            <w:vAlign w:val="center"/>
          </w:tcPr>
          <w:p w14:paraId="27BB1D40" w14:textId="4EA2F776" w:rsidR="00AF5529" w:rsidRDefault="00AF5529" w:rsidP="00AF5529">
            <w:r>
              <w:t>Date</w:t>
            </w:r>
            <w:r w:rsidR="00785FC8">
              <w:t xml:space="preserve">: </w:t>
            </w:r>
            <w:r w:rsidR="006C7441">
              <w:t>6/18/22</w:t>
            </w:r>
          </w:p>
        </w:tc>
      </w:tr>
      <w:tr w:rsidR="005B7EF3" w14:paraId="61C4929C" w14:textId="77777777" w:rsidTr="00792044">
        <w:trPr>
          <w:tblHeader/>
        </w:trPr>
        <w:tc>
          <w:tcPr>
            <w:tcW w:w="2564" w:type="dxa"/>
            <w:shd w:val="clear" w:color="auto" w:fill="D9D9D9" w:themeFill="background1" w:themeFillShade="D9"/>
          </w:tcPr>
          <w:p w14:paraId="3CC97EA3" w14:textId="77777777" w:rsidR="005B7EF3" w:rsidRDefault="005B7EF3" w:rsidP="005621B6">
            <w:r>
              <w:t>Control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14:paraId="190C0244" w14:textId="77777777" w:rsidR="005B7EF3" w:rsidRDefault="005B7EF3">
            <w:r>
              <w:t>Type</w:t>
            </w:r>
          </w:p>
        </w:tc>
        <w:tc>
          <w:tcPr>
            <w:tcW w:w="4497" w:type="dxa"/>
            <w:shd w:val="clear" w:color="auto" w:fill="D9D9D9" w:themeFill="background1" w:themeFillShade="D9"/>
          </w:tcPr>
          <w:p w14:paraId="7CBFB661" w14:textId="77777777" w:rsidR="005B7EF3" w:rsidRDefault="005B7EF3">
            <w:r>
              <w:t>Properties</w:t>
            </w:r>
          </w:p>
        </w:tc>
      </w:tr>
      <w:tr w:rsidR="005B7EF3" w14:paraId="2081E893" w14:textId="77777777" w:rsidTr="00792044">
        <w:trPr>
          <w:trHeight w:val="432"/>
        </w:trPr>
        <w:tc>
          <w:tcPr>
            <w:tcW w:w="2564" w:type="dxa"/>
            <w:vAlign w:val="center"/>
          </w:tcPr>
          <w:p w14:paraId="4D394FC0" w14:textId="2E4BD166" w:rsidR="005B7EF3" w:rsidRDefault="00C51F91" w:rsidP="005B7EF3">
            <w:r>
              <w:t>colorMixerForm</w:t>
            </w:r>
          </w:p>
        </w:tc>
        <w:tc>
          <w:tcPr>
            <w:tcW w:w="2289" w:type="dxa"/>
          </w:tcPr>
          <w:p w14:paraId="2AB553DD" w14:textId="30EE91DC" w:rsidR="005B7EF3" w:rsidRDefault="00C51F91">
            <w:r>
              <w:t>Form</w:t>
            </w:r>
          </w:p>
        </w:tc>
        <w:tc>
          <w:tcPr>
            <w:tcW w:w="4497" w:type="dxa"/>
          </w:tcPr>
          <w:p w14:paraId="54CD73EA" w14:textId="77777777" w:rsidR="005B7EF3" w:rsidRDefault="006F50D8" w:rsidP="005621B6">
            <w:r>
              <w:t>Text: Color Mixer</w:t>
            </w:r>
          </w:p>
          <w:p w14:paraId="095F1A55" w14:textId="725D1352" w:rsidR="00012D5D" w:rsidRDefault="00012D5D" w:rsidP="005621B6">
            <w:r>
              <w:t xml:space="preserve">Size: </w:t>
            </w:r>
            <w:r w:rsidR="004776D2">
              <w:t>4</w:t>
            </w:r>
            <w:r>
              <w:t>00, 250</w:t>
            </w:r>
          </w:p>
        </w:tc>
      </w:tr>
      <w:tr w:rsidR="005B7EF3" w14:paraId="13768B9F" w14:textId="77777777" w:rsidTr="00792044">
        <w:trPr>
          <w:trHeight w:val="432"/>
        </w:trPr>
        <w:tc>
          <w:tcPr>
            <w:tcW w:w="2564" w:type="dxa"/>
            <w:vAlign w:val="center"/>
          </w:tcPr>
          <w:p w14:paraId="32C423FF" w14:textId="4602E33B" w:rsidR="005B7EF3" w:rsidRDefault="00C82A63" w:rsidP="005B7EF3">
            <w:r>
              <w:t>firstColorGroupBox</w:t>
            </w:r>
          </w:p>
        </w:tc>
        <w:tc>
          <w:tcPr>
            <w:tcW w:w="2289" w:type="dxa"/>
          </w:tcPr>
          <w:p w14:paraId="29A5CA40" w14:textId="639C41E6" w:rsidR="005B7EF3" w:rsidRDefault="001400F5" w:rsidP="00A9384F">
            <w:r>
              <w:t>GroupBox</w:t>
            </w:r>
          </w:p>
        </w:tc>
        <w:tc>
          <w:tcPr>
            <w:tcW w:w="4497" w:type="dxa"/>
          </w:tcPr>
          <w:p w14:paraId="78206567" w14:textId="77777777" w:rsidR="005B7EF3" w:rsidRDefault="00563107" w:rsidP="00A9384F">
            <w:r>
              <w:t>Text: Select the First Color</w:t>
            </w:r>
          </w:p>
          <w:p w14:paraId="58737A16" w14:textId="1CCEEEF8" w:rsidR="00FC6446" w:rsidRDefault="00FC6446" w:rsidP="00A9384F">
            <w:r>
              <w:t>Location: 2</w:t>
            </w:r>
            <w:r w:rsidR="00C95B9A">
              <w:t>5</w:t>
            </w:r>
            <w:r>
              <w:t>, 30</w:t>
            </w:r>
          </w:p>
          <w:p w14:paraId="5DEB31F1" w14:textId="77777777" w:rsidR="0080584B" w:rsidRDefault="00EF3576" w:rsidP="0080584B">
            <w:r w:rsidRPr="00EF3576">
              <w:t xml:space="preserve">Size: </w:t>
            </w:r>
            <w:r w:rsidR="00067392">
              <w:t>150</w:t>
            </w:r>
            <w:r w:rsidRPr="00EF3576">
              <w:t>, 100</w:t>
            </w:r>
          </w:p>
          <w:p w14:paraId="584CC035" w14:textId="580D37C2" w:rsidR="006C7309" w:rsidRDefault="006C7309" w:rsidP="0080584B">
            <w:r>
              <w:t>TabIndex:</w:t>
            </w:r>
            <w:r w:rsidR="000A755C">
              <w:t xml:space="preserve"> 0</w:t>
            </w:r>
            <w:r>
              <w:t xml:space="preserve"> </w:t>
            </w:r>
          </w:p>
        </w:tc>
      </w:tr>
      <w:tr w:rsidR="005B7EF3" w14:paraId="137868E1" w14:textId="77777777" w:rsidTr="00792044">
        <w:trPr>
          <w:trHeight w:val="432"/>
        </w:trPr>
        <w:tc>
          <w:tcPr>
            <w:tcW w:w="2564" w:type="dxa"/>
            <w:vAlign w:val="center"/>
          </w:tcPr>
          <w:p w14:paraId="45D7087C" w14:textId="4D91BA8C" w:rsidR="005B7EF3" w:rsidRDefault="001400F5" w:rsidP="005B7EF3">
            <w:r>
              <w:t>secondColorGroupBox</w:t>
            </w:r>
          </w:p>
        </w:tc>
        <w:tc>
          <w:tcPr>
            <w:tcW w:w="2289" w:type="dxa"/>
          </w:tcPr>
          <w:p w14:paraId="656D5FF3" w14:textId="652B2D5C" w:rsidR="005B7EF3" w:rsidRDefault="001400F5">
            <w:r>
              <w:t>GroupBox</w:t>
            </w:r>
          </w:p>
        </w:tc>
        <w:tc>
          <w:tcPr>
            <w:tcW w:w="4497" w:type="dxa"/>
          </w:tcPr>
          <w:p w14:paraId="3FE59445" w14:textId="77777777" w:rsidR="005B7EF3" w:rsidRDefault="00563107" w:rsidP="000E1B24">
            <w:r>
              <w:t>Text: Select the Second Color</w:t>
            </w:r>
          </w:p>
          <w:p w14:paraId="4430D295" w14:textId="5A8DA627" w:rsidR="00FC6446" w:rsidRDefault="00FC6446" w:rsidP="000E1B24">
            <w:r>
              <w:t xml:space="preserve">Location: </w:t>
            </w:r>
            <w:r w:rsidR="005732FB">
              <w:t>2</w:t>
            </w:r>
            <w:r w:rsidR="00C95B9A">
              <w:t>10</w:t>
            </w:r>
            <w:r w:rsidR="005732FB">
              <w:t>, 30</w:t>
            </w:r>
          </w:p>
          <w:p w14:paraId="508AD0D4" w14:textId="77777777" w:rsidR="005470D6" w:rsidRDefault="00D03A77" w:rsidP="000E1B24">
            <w:r w:rsidRPr="00EF3576">
              <w:t xml:space="preserve">Size: </w:t>
            </w:r>
            <w:r>
              <w:t>150</w:t>
            </w:r>
            <w:r w:rsidRPr="00EF3576">
              <w:t>, 100</w:t>
            </w:r>
          </w:p>
          <w:p w14:paraId="3006E47D" w14:textId="17F8CA92" w:rsidR="000A755C" w:rsidRDefault="000A755C" w:rsidP="000E1B24">
            <w:r>
              <w:t xml:space="preserve">TabIndex: </w:t>
            </w:r>
            <w:r>
              <w:t>1</w:t>
            </w:r>
          </w:p>
        </w:tc>
      </w:tr>
      <w:tr w:rsidR="005B7EF3" w14:paraId="1ED6C71B" w14:textId="77777777" w:rsidTr="00792044">
        <w:trPr>
          <w:trHeight w:val="432"/>
        </w:trPr>
        <w:tc>
          <w:tcPr>
            <w:tcW w:w="2564" w:type="dxa"/>
            <w:vAlign w:val="center"/>
          </w:tcPr>
          <w:p w14:paraId="0D5C2E92" w14:textId="5A9AB1EE" w:rsidR="005B7EF3" w:rsidRDefault="001400F5" w:rsidP="005B7EF3">
            <w:r>
              <w:t>mixButton</w:t>
            </w:r>
          </w:p>
        </w:tc>
        <w:tc>
          <w:tcPr>
            <w:tcW w:w="2289" w:type="dxa"/>
          </w:tcPr>
          <w:p w14:paraId="24735EAC" w14:textId="6ED13514" w:rsidR="005B7EF3" w:rsidRDefault="001400F5" w:rsidP="000E1B24">
            <w:r>
              <w:t>Button</w:t>
            </w:r>
          </w:p>
        </w:tc>
        <w:tc>
          <w:tcPr>
            <w:tcW w:w="4497" w:type="dxa"/>
          </w:tcPr>
          <w:p w14:paraId="7A01D149" w14:textId="77777777" w:rsidR="005B7EF3" w:rsidRDefault="00A17A52" w:rsidP="000E1B24">
            <w:r>
              <w:t>Text: Mix</w:t>
            </w:r>
          </w:p>
          <w:p w14:paraId="7E859068" w14:textId="417E4ABD" w:rsidR="0096051B" w:rsidRDefault="00912B97" w:rsidP="000E1B24">
            <w:r>
              <w:t>Location: 114, 136</w:t>
            </w:r>
          </w:p>
          <w:p w14:paraId="7C38C7D1" w14:textId="77777777" w:rsidR="005470D6" w:rsidRDefault="0096051B" w:rsidP="000E1B24">
            <w:r>
              <w:t>Size: 75, 23</w:t>
            </w:r>
          </w:p>
          <w:p w14:paraId="7903B8D5" w14:textId="3D3AC9FB" w:rsidR="00662C83" w:rsidRDefault="00662C83" w:rsidP="000E1B24">
            <w:r>
              <w:t xml:space="preserve">TabIndex: </w:t>
            </w:r>
            <w:r>
              <w:t>2</w:t>
            </w:r>
          </w:p>
        </w:tc>
      </w:tr>
      <w:tr w:rsidR="001400F5" w14:paraId="2161177B" w14:textId="77777777" w:rsidTr="00792044">
        <w:trPr>
          <w:trHeight w:val="432"/>
        </w:trPr>
        <w:tc>
          <w:tcPr>
            <w:tcW w:w="2564" w:type="dxa"/>
            <w:vAlign w:val="center"/>
          </w:tcPr>
          <w:p w14:paraId="06797E6C" w14:textId="4BE11E1C" w:rsidR="001400F5" w:rsidRDefault="001400F5" w:rsidP="005B7EF3">
            <w:r>
              <w:t>exitButton</w:t>
            </w:r>
          </w:p>
        </w:tc>
        <w:tc>
          <w:tcPr>
            <w:tcW w:w="2289" w:type="dxa"/>
          </w:tcPr>
          <w:p w14:paraId="7DF39F6A" w14:textId="65F0E594" w:rsidR="001400F5" w:rsidRDefault="001400F5" w:rsidP="000E1B24">
            <w:r>
              <w:t>Button</w:t>
            </w:r>
          </w:p>
        </w:tc>
        <w:tc>
          <w:tcPr>
            <w:tcW w:w="4497" w:type="dxa"/>
          </w:tcPr>
          <w:p w14:paraId="110141B8" w14:textId="77777777" w:rsidR="001400F5" w:rsidRDefault="00A17A52" w:rsidP="000E1B24">
            <w:r>
              <w:t>Text: Exit</w:t>
            </w:r>
          </w:p>
          <w:p w14:paraId="4FA295E5" w14:textId="08C8C8C1" w:rsidR="00912B97" w:rsidRDefault="00912B97" w:rsidP="000E1B24">
            <w:r>
              <w:t xml:space="preserve">Location: </w:t>
            </w:r>
            <w:r w:rsidR="0096051B">
              <w:t>195, 136</w:t>
            </w:r>
          </w:p>
          <w:p w14:paraId="6C93AD16" w14:textId="77777777" w:rsidR="005470D6" w:rsidRDefault="00D03A77" w:rsidP="000E1B24">
            <w:r>
              <w:t>Size: 75, 23</w:t>
            </w:r>
          </w:p>
          <w:p w14:paraId="0637AFD4" w14:textId="1DC9EA7D" w:rsidR="00662C83" w:rsidRDefault="00662C83" w:rsidP="000E1B24">
            <w:r>
              <w:t xml:space="preserve">TabIndex: </w:t>
            </w:r>
            <w:r>
              <w:t>3</w:t>
            </w:r>
          </w:p>
        </w:tc>
      </w:tr>
      <w:tr w:rsidR="001400F5" w14:paraId="603E1470" w14:textId="77777777" w:rsidTr="00792044">
        <w:trPr>
          <w:trHeight w:val="432"/>
        </w:trPr>
        <w:tc>
          <w:tcPr>
            <w:tcW w:w="2564" w:type="dxa"/>
            <w:vAlign w:val="center"/>
          </w:tcPr>
          <w:p w14:paraId="0F74FD9C" w14:textId="643BEF71" w:rsidR="001400F5" w:rsidRDefault="008479EF" w:rsidP="005B7EF3">
            <w:r>
              <w:t>firstRedRadioButton</w:t>
            </w:r>
          </w:p>
        </w:tc>
        <w:tc>
          <w:tcPr>
            <w:tcW w:w="2289" w:type="dxa"/>
          </w:tcPr>
          <w:p w14:paraId="1631F1B0" w14:textId="711A9B39" w:rsidR="001400F5" w:rsidRDefault="0019127A" w:rsidP="000E1B24">
            <w:r>
              <w:t>Radio</w:t>
            </w:r>
            <w:r w:rsidR="006A4A75">
              <w:t>Button</w:t>
            </w:r>
          </w:p>
        </w:tc>
        <w:tc>
          <w:tcPr>
            <w:tcW w:w="4497" w:type="dxa"/>
          </w:tcPr>
          <w:p w14:paraId="3BDD9285" w14:textId="77777777" w:rsidR="001400F5" w:rsidRDefault="00792044" w:rsidP="000E1B24">
            <w:r>
              <w:t>Text: Red</w:t>
            </w:r>
          </w:p>
          <w:p w14:paraId="44B73B2D" w14:textId="6D743703" w:rsidR="002651B3" w:rsidRDefault="002651B3" w:rsidP="000E1B24">
            <w:r>
              <w:t xml:space="preserve">Location: </w:t>
            </w:r>
            <w:r w:rsidR="002A6C1E">
              <w:t>25</w:t>
            </w:r>
            <w:r w:rsidR="000D3A7E">
              <w:t>, 20</w:t>
            </w:r>
          </w:p>
          <w:p w14:paraId="0A62ED30" w14:textId="77777777" w:rsidR="005470D6" w:rsidRDefault="001E2D42" w:rsidP="000E1B24">
            <w:r>
              <w:t>Checked Property: True</w:t>
            </w:r>
          </w:p>
          <w:p w14:paraId="1511A044" w14:textId="1031F3CD" w:rsidR="001630E1" w:rsidRDefault="001630E1" w:rsidP="000E1B24">
            <w:r>
              <w:t>TabIndex: 0</w:t>
            </w:r>
          </w:p>
        </w:tc>
      </w:tr>
      <w:tr w:rsidR="001400F5" w14:paraId="7C2D4796" w14:textId="77777777" w:rsidTr="00792044">
        <w:trPr>
          <w:trHeight w:val="432"/>
        </w:trPr>
        <w:tc>
          <w:tcPr>
            <w:tcW w:w="2564" w:type="dxa"/>
            <w:vAlign w:val="center"/>
          </w:tcPr>
          <w:p w14:paraId="5E10B383" w14:textId="1356BD34" w:rsidR="001400F5" w:rsidRDefault="00EF4ACA" w:rsidP="005B7EF3">
            <w:r>
              <w:t>firstBlueRadioButton</w:t>
            </w:r>
          </w:p>
        </w:tc>
        <w:tc>
          <w:tcPr>
            <w:tcW w:w="2289" w:type="dxa"/>
          </w:tcPr>
          <w:p w14:paraId="41C38940" w14:textId="4B9C6374" w:rsidR="001400F5" w:rsidRDefault="006A4A75" w:rsidP="000E1B24">
            <w:r>
              <w:t>RadioButton</w:t>
            </w:r>
          </w:p>
        </w:tc>
        <w:tc>
          <w:tcPr>
            <w:tcW w:w="4497" w:type="dxa"/>
          </w:tcPr>
          <w:p w14:paraId="544DFE28" w14:textId="77777777" w:rsidR="001400F5" w:rsidRDefault="00792044" w:rsidP="000E1B24">
            <w:r>
              <w:t>Text: Blue</w:t>
            </w:r>
          </w:p>
          <w:p w14:paraId="51FED45C" w14:textId="77777777" w:rsidR="005470D6" w:rsidRDefault="002651B3" w:rsidP="000E1B24">
            <w:r>
              <w:t xml:space="preserve">Location: </w:t>
            </w:r>
            <w:r w:rsidR="002A6C1E">
              <w:t>25</w:t>
            </w:r>
            <w:r w:rsidR="000D3A7E">
              <w:t>, 44</w:t>
            </w:r>
          </w:p>
          <w:p w14:paraId="057532DF" w14:textId="633A9644" w:rsidR="001630E1" w:rsidRDefault="001630E1" w:rsidP="000E1B24">
            <w:r>
              <w:t xml:space="preserve">TabIndex: </w:t>
            </w:r>
            <w:r>
              <w:t>1</w:t>
            </w:r>
          </w:p>
        </w:tc>
      </w:tr>
      <w:tr w:rsidR="006A4A75" w14:paraId="1A604657" w14:textId="77777777" w:rsidTr="00792044">
        <w:trPr>
          <w:trHeight w:val="432"/>
        </w:trPr>
        <w:tc>
          <w:tcPr>
            <w:tcW w:w="2564" w:type="dxa"/>
            <w:vAlign w:val="center"/>
          </w:tcPr>
          <w:p w14:paraId="14BFC18C" w14:textId="688C530D" w:rsidR="006A4A75" w:rsidRDefault="00EF4ACA" w:rsidP="005B7EF3">
            <w:r>
              <w:t>firstYellowRadioButton</w:t>
            </w:r>
          </w:p>
        </w:tc>
        <w:tc>
          <w:tcPr>
            <w:tcW w:w="2289" w:type="dxa"/>
          </w:tcPr>
          <w:p w14:paraId="1B70CD70" w14:textId="49A04556" w:rsidR="006A4A75" w:rsidRDefault="006A4A75" w:rsidP="000E1B24">
            <w:r>
              <w:t>RadioButton</w:t>
            </w:r>
          </w:p>
        </w:tc>
        <w:tc>
          <w:tcPr>
            <w:tcW w:w="4497" w:type="dxa"/>
          </w:tcPr>
          <w:p w14:paraId="03EB7E04" w14:textId="77777777" w:rsidR="006A4A75" w:rsidRDefault="00792044" w:rsidP="000E1B24">
            <w:r>
              <w:t>Text: Yellow</w:t>
            </w:r>
          </w:p>
          <w:p w14:paraId="752106FB" w14:textId="77777777" w:rsidR="002651B3" w:rsidRDefault="002651B3" w:rsidP="000E1B24">
            <w:r>
              <w:t xml:space="preserve">Location: </w:t>
            </w:r>
            <w:r w:rsidR="002A6C1E">
              <w:t>25</w:t>
            </w:r>
            <w:r w:rsidR="000D3A7E">
              <w:t>, 68</w:t>
            </w:r>
          </w:p>
          <w:p w14:paraId="5185F04B" w14:textId="52059DFC" w:rsidR="001630E1" w:rsidRDefault="001630E1" w:rsidP="000E1B24">
            <w:r>
              <w:t xml:space="preserve">TabIndex: </w:t>
            </w:r>
            <w:r>
              <w:t>2</w:t>
            </w:r>
          </w:p>
        </w:tc>
      </w:tr>
      <w:tr w:rsidR="00792044" w14:paraId="62C9E259" w14:textId="77777777" w:rsidTr="00792044">
        <w:trPr>
          <w:trHeight w:val="432"/>
        </w:trPr>
        <w:tc>
          <w:tcPr>
            <w:tcW w:w="2564" w:type="dxa"/>
            <w:vAlign w:val="center"/>
          </w:tcPr>
          <w:p w14:paraId="2102A7D7" w14:textId="1A979475" w:rsidR="00792044" w:rsidRDefault="00792044" w:rsidP="00792044">
            <w:r>
              <w:t>secondRedRadioButton</w:t>
            </w:r>
          </w:p>
        </w:tc>
        <w:tc>
          <w:tcPr>
            <w:tcW w:w="2289" w:type="dxa"/>
          </w:tcPr>
          <w:p w14:paraId="7DEDB932" w14:textId="2490D92C" w:rsidR="00792044" w:rsidRDefault="00792044" w:rsidP="00792044">
            <w:r>
              <w:t>RadioButton</w:t>
            </w:r>
          </w:p>
        </w:tc>
        <w:tc>
          <w:tcPr>
            <w:tcW w:w="4497" w:type="dxa"/>
          </w:tcPr>
          <w:p w14:paraId="5B193C0B" w14:textId="77777777" w:rsidR="00792044" w:rsidRDefault="00792044" w:rsidP="00792044">
            <w:r>
              <w:t>Text: Red</w:t>
            </w:r>
          </w:p>
          <w:p w14:paraId="517464E1" w14:textId="24F348A9" w:rsidR="002651B3" w:rsidRDefault="002651B3" w:rsidP="002651B3">
            <w:r>
              <w:t xml:space="preserve">Location: </w:t>
            </w:r>
            <w:r w:rsidR="00B1195E">
              <w:t>2</w:t>
            </w:r>
            <w:r w:rsidR="00214D2A">
              <w:t>5</w:t>
            </w:r>
            <w:r w:rsidR="00B1195E">
              <w:t>, 20</w:t>
            </w:r>
          </w:p>
          <w:p w14:paraId="2D82BC9F" w14:textId="77777777" w:rsidR="005470D6" w:rsidRDefault="007F2F41" w:rsidP="00792044">
            <w:r>
              <w:t>Checked Property: True</w:t>
            </w:r>
          </w:p>
          <w:p w14:paraId="23E6A80E" w14:textId="0B8AF183" w:rsidR="001630E1" w:rsidRDefault="001630E1" w:rsidP="00792044">
            <w:r>
              <w:t>TabIndex: 0</w:t>
            </w:r>
          </w:p>
        </w:tc>
      </w:tr>
      <w:tr w:rsidR="00792044" w14:paraId="0EFC2E71" w14:textId="77777777" w:rsidTr="00792044">
        <w:trPr>
          <w:trHeight w:val="432"/>
        </w:trPr>
        <w:tc>
          <w:tcPr>
            <w:tcW w:w="2564" w:type="dxa"/>
            <w:vAlign w:val="center"/>
          </w:tcPr>
          <w:p w14:paraId="193E7407" w14:textId="7F199062" w:rsidR="00792044" w:rsidRDefault="00792044" w:rsidP="00792044">
            <w:r>
              <w:t>secondBlueRadioButton</w:t>
            </w:r>
          </w:p>
        </w:tc>
        <w:tc>
          <w:tcPr>
            <w:tcW w:w="2289" w:type="dxa"/>
          </w:tcPr>
          <w:p w14:paraId="0BF5FEFF" w14:textId="63E83A29" w:rsidR="00792044" w:rsidRDefault="00792044" w:rsidP="00792044">
            <w:r>
              <w:t>RadioButton</w:t>
            </w:r>
          </w:p>
        </w:tc>
        <w:tc>
          <w:tcPr>
            <w:tcW w:w="4497" w:type="dxa"/>
          </w:tcPr>
          <w:p w14:paraId="05E7FA11" w14:textId="77777777" w:rsidR="00792044" w:rsidRDefault="00792044" w:rsidP="00792044">
            <w:r>
              <w:t>Text: Blue</w:t>
            </w:r>
          </w:p>
          <w:p w14:paraId="366A8C99" w14:textId="77777777" w:rsidR="005470D6" w:rsidRDefault="002651B3" w:rsidP="00792044">
            <w:r>
              <w:t xml:space="preserve">Location: </w:t>
            </w:r>
            <w:r w:rsidR="00B1195E">
              <w:t>2</w:t>
            </w:r>
            <w:r w:rsidR="00F837D3">
              <w:t>5</w:t>
            </w:r>
            <w:r w:rsidR="00B1195E">
              <w:t>, 44</w:t>
            </w:r>
          </w:p>
          <w:p w14:paraId="774436EE" w14:textId="40205092" w:rsidR="001630E1" w:rsidRDefault="001630E1" w:rsidP="00792044">
            <w:r>
              <w:t xml:space="preserve">TabIndex: </w:t>
            </w:r>
            <w:r>
              <w:t>1</w:t>
            </w:r>
          </w:p>
        </w:tc>
      </w:tr>
      <w:tr w:rsidR="00792044" w14:paraId="5D2766B7" w14:textId="77777777" w:rsidTr="00792044">
        <w:trPr>
          <w:trHeight w:val="432"/>
        </w:trPr>
        <w:tc>
          <w:tcPr>
            <w:tcW w:w="2564" w:type="dxa"/>
            <w:vAlign w:val="center"/>
          </w:tcPr>
          <w:p w14:paraId="2B2DE48B" w14:textId="4B4A3A9E" w:rsidR="00792044" w:rsidRDefault="00792044" w:rsidP="00792044">
            <w:r>
              <w:t>secondYellowRadioButton</w:t>
            </w:r>
          </w:p>
        </w:tc>
        <w:tc>
          <w:tcPr>
            <w:tcW w:w="2289" w:type="dxa"/>
          </w:tcPr>
          <w:p w14:paraId="1AA57082" w14:textId="5F0C142E" w:rsidR="00792044" w:rsidRDefault="00792044" w:rsidP="00792044">
            <w:r>
              <w:t>RadioButton</w:t>
            </w:r>
          </w:p>
        </w:tc>
        <w:tc>
          <w:tcPr>
            <w:tcW w:w="4497" w:type="dxa"/>
          </w:tcPr>
          <w:p w14:paraId="227C65C9" w14:textId="77777777" w:rsidR="00792044" w:rsidRDefault="00792044" w:rsidP="00792044">
            <w:r>
              <w:t>Text: Yellow</w:t>
            </w:r>
          </w:p>
          <w:p w14:paraId="026110B7" w14:textId="77777777" w:rsidR="005470D6" w:rsidRDefault="002651B3" w:rsidP="00792044">
            <w:r>
              <w:t xml:space="preserve">Location: </w:t>
            </w:r>
            <w:r w:rsidR="00B1317F">
              <w:t>2</w:t>
            </w:r>
            <w:r w:rsidR="00F837D3">
              <w:t>5</w:t>
            </w:r>
            <w:r w:rsidR="00B1317F">
              <w:t>, 68</w:t>
            </w:r>
          </w:p>
          <w:p w14:paraId="57D9E4B2" w14:textId="0E671044" w:rsidR="001630E1" w:rsidRDefault="001630E1" w:rsidP="00792044">
            <w:r>
              <w:t xml:space="preserve">TabIndex: </w:t>
            </w:r>
            <w:r>
              <w:t>2</w:t>
            </w:r>
          </w:p>
        </w:tc>
      </w:tr>
      <w:tr w:rsidR="007F5600" w14:paraId="72FA1855" w14:textId="77777777" w:rsidTr="00792044">
        <w:trPr>
          <w:trHeight w:val="432"/>
        </w:trPr>
        <w:tc>
          <w:tcPr>
            <w:tcW w:w="2564" w:type="dxa"/>
            <w:vAlign w:val="center"/>
          </w:tcPr>
          <w:p w14:paraId="6452D308" w14:textId="2A025DAE" w:rsidR="007F5600" w:rsidRDefault="00E45A2A" w:rsidP="00792044">
            <w:r>
              <w:t>mixedColorLabel</w:t>
            </w:r>
          </w:p>
        </w:tc>
        <w:tc>
          <w:tcPr>
            <w:tcW w:w="2289" w:type="dxa"/>
          </w:tcPr>
          <w:p w14:paraId="5876C8A6" w14:textId="7FCCC2E1" w:rsidR="007F5600" w:rsidRDefault="00E45A2A" w:rsidP="00792044">
            <w:r>
              <w:t>Label</w:t>
            </w:r>
          </w:p>
        </w:tc>
        <w:tc>
          <w:tcPr>
            <w:tcW w:w="4497" w:type="dxa"/>
          </w:tcPr>
          <w:p w14:paraId="679887B7" w14:textId="17CC98DD" w:rsidR="007F5600" w:rsidRDefault="00E45A2A" w:rsidP="00792044">
            <w:r>
              <w:t xml:space="preserve">Text: </w:t>
            </w:r>
            <w:r w:rsidR="00117873">
              <w:t>Void</w:t>
            </w:r>
          </w:p>
          <w:p w14:paraId="5CC5AD60" w14:textId="1B7D5167" w:rsidR="00634333" w:rsidRDefault="00634333" w:rsidP="00792044">
            <w:r>
              <w:t>Location: 1</w:t>
            </w:r>
            <w:r w:rsidR="008300EF">
              <w:t>30</w:t>
            </w:r>
            <w:r>
              <w:t>, 17</w:t>
            </w:r>
            <w:r w:rsidR="008300EF">
              <w:t>4</w:t>
            </w:r>
          </w:p>
          <w:p w14:paraId="315E9771" w14:textId="77777777" w:rsidR="0079265E" w:rsidRDefault="0079265E" w:rsidP="00792044">
            <w:r>
              <w:t>AutoSize: False</w:t>
            </w:r>
          </w:p>
          <w:p w14:paraId="52AD7621" w14:textId="1918AA68" w:rsidR="0079265E" w:rsidRDefault="00097E51" w:rsidP="00792044">
            <w:r>
              <w:t>TextAlign: Middle Center</w:t>
            </w:r>
          </w:p>
          <w:p w14:paraId="7A9F7ED1" w14:textId="03EAB82A" w:rsidR="00097E51" w:rsidRDefault="00283924" w:rsidP="00792044">
            <w:r>
              <w:t xml:space="preserve">Size: </w:t>
            </w:r>
            <w:r w:rsidR="008300EF">
              <w:t>125, 25</w:t>
            </w:r>
          </w:p>
          <w:p w14:paraId="5FFC73FA" w14:textId="3F015D78" w:rsidR="00097E51" w:rsidRDefault="00E64EA8" w:rsidP="00792044">
            <w:r>
              <w:t>Center in Form: Horizontally</w:t>
            </w:r>
          </w:p>
        </w:tc>
      </w:tr>
    </w:tbl>
    <w:p w14:paraId="30A116E0" w14:textId="77777777" w:rsidR="000E1B24" w:rsidRDefault="000E1B24"/>
    <w:sectPr w:rsidR="000E1B24" w:rsidSect="00590F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56684" w14:textId="77777777" w:rsidR="00AE662B" w:rsidRDefault="00AE662B" w:rsidP="00C168D9">
      <w:pPr>
        <w:spacing w:after="0" w:line="240" w:lineRule="auto"/>
      </w:pPr>
      <w:r>
        <w:separator/>
      </w:r>
    </w:p>
  </w:endnote>
  <w:endnote w:type="continuationSeparator" w:id="0">
    <w:p w14:paraId="09F93A11" w14:textId="77777777" w:rsidR="00AE662B" w:rsidRDefault="00AE662B" w:rsidP="00C1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4CC7" w14:textId="77777777" w:rsidR="00AE662B" w:rsidRDefault="00AE662B" w:rsidP="00C168D9">
      <w:pPr>
        <w:spacing w:after="0" w:line="240" w:lineRule="auto"/>
      </w:pPr>
      <w:r>
        <w:separator/>
      </w:r>
    </w:p>
  </w:footnote>
  <w:footnote w:type="continuationSeparator" w:id="0">
    <w:p w14:paraId="6290C662" w14:textId="77777777" w:rsidR="00AE662B" w:rsidRDefault="00AE662B" w:rsidP="00C1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CE230" w14:textId="77777777" w:rsidR="00C168D9" w:rsidRPr="00C168D9" w:rsidRDefault="00C168D9">
    <w:pPr>
      <w:pStyle w:val="Header"/>
      <w:rPr>
        <w:sz w:val="36"/>
        <w:szCs w:val="36"/>
      </w:rPr>
    </w:pPr>
    <w:r>
      <w:tab/>
    </w:r>
    <w:r w:rsidRPr="00C168D9">
      <w:rPr>
        <w:sz w:val="36"/>
        <w:szCs w:val="36"/>
      </w:rPr>
      <w:t>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432"/>
    <w:rsid w:val="00012D5D"/>
    <w:rsid w:val="00027432"/>
    <w:rsid w:val="00067392"/>
    <w:rsid w:val="00097E51"/>
    <w:rsid w:val="000A755C"/>
    <w:rsid w:val="000D3A7E"/>
    <w:rsid w:val="000D432A"/>
    <w:rsid w:val="000E1B24"/>
    <w:rsid w:val="00117873"/>
    <w:rsid w:val="001400F5"/>
    <w:rsid w:val="001630E1"/>
    <w:rsid w:val="0019127A"/>
    <w:rsid w:val="001D58D5"/>
    <w:rsid w:val="001E2D42"/>
    <w:rsid w:val="00214D2A"/>
    <w:rsid w:val="002651B3"/>
    <w:rsid w:val="00283924"/>
    <w:rsid w:val="002853A4"/>
    <w:rsid w:val="002A0FDB"/>
    <w:rsid w:val="002A6C1E"/>
    <w:rsid w:val="002E1144"/>
    <w:rsid w:val="00346336"/>
    <w:rsid w:val="00357A25"/>
    <w:rsid w:val="003C5514"/>
    <w:rsid w:val="004776D2"/>
    <w:rsid w:val="00530AEC"/>
    <w:rsid w:val="00543028"/>
    <w:rsid w:val="005470D6"/>
    <w:rsid w:val="005621B6"/>
    <w:rsid w:val="00563107"/>
    <w:rsid w:val="005732FB"/>
    <w:rsid w:val="00590FC2"/>
    <w:rsid w:val="005B7EF3"/>
    <w:rsid w:val="00634333"/>
    <w:rsid w:val="00662C83"/>
    <w:rsid w:val="006A34E4"/>
    <w:rsid w:val="006A4A75"/>
    <w:rsid w:val="006C7309"/>
    <w:rsid w:val="006C7441"/>
    <w:rsid w:val="006F1FAD"/>
    <w:rsid w:val="006F50D8"/>
    <w:rsid w:val="00785FC8"/>
    <w:rsid w:val="00792044"/>
    <w:rsid w:val="0079265E"/>
    <w:rsid w:val="007A0065"/>
    <w:rsid w:val="007F2F41"/>
    <w:rsid w:val="007F5600"/>
    <w:rsid w:val="0080584B"/>
    <w:rsid w:val="008300EF"/>
    <w:rsid w:val="008479EF"/>
    <w:rsid w:val="00912B97"/>
    <w:rsid w:val="0096051B"/>
    <w:rsid w:val="00985ADF"/>
    <w:rsid w:val="00A17A52"/>
    <w:rsid w:val="00A9384F"/>
    <w:rsid w:val="00AE662B"/>
    <w:rsid w:val="00AF5529"/>
    <w:rsid w:val="00B1195E"/>
    <w:rsid w:val="00B1317F"/>
    <w:rsid w:val="00C168D9"/>
    <w:rsid w:val="00C51F91"/>
    <w:rsid w:val="00C82A63"/>
    <w:rsid w:val="00C95B9A"/>
    <w:rsid w:val="00D03A77"/>
    <w:rsid w:val="00D745A3"/>
    <w:rsid w:val="00E45A2A"/>
    <w:rsid w:val="00E64EA8"/>
    <w:rsid w:val="00EF3576"/>
    <w:rsid w:val="00EF4ACA"/>
    <w:rsid w:val="00F31AFE"/>
    <w:rsid w:val="00F837D3"/>
    <w:rsid w:val="00FC6446"/>
    <w:rsid w:val="00FF76F0"/>
    <w:rsid w:val="322DC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2753"/>
  <w15:docId w15:val="{72FE602F-E422-48D8-85AE-5878311A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D9"/>
  </w:style>
  <w:style w:type="paragraph" w:styleId="Footer">
    <w:name w:val="footer"/>
    <w:basedOn w:val="Normal"/>
    <w:link w:val="FooterChar"/>
    <w:uiPriority w:val="99"/>
    <w:unhideWhenUsed/>
    <w:rsid w:val="00C1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m\OneDrive\Documents\CFCC%20Information%20Technology\2022%20Summer\CSC-130\Resources\Data%20Diction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 Dictionary Template.dotx</Template>
  <TotalTime>141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CFCC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Andrews</dc:creator>
  <cp:keywords/>
  <dc:description/>
  <cp:lastModifiedBy>Grant Andrews</cp:lastModifiedBy>
  <cp:revision>54</cp:revision>
  <cp:lastPrinted>2016-10-26T20:21:00Z</cp:lastPrinted>
  <dcterms:created xsi:type="dcterms:W3CDTF">2022-06-19T01:52:00Z</dcterms:created>
  <dcterms:modified xsi:type="dcterms:W3CDTF">2022-06-19T04:29:00Z</dcterms:modified>
</cp:coreProperties>
</file>