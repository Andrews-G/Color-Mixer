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268"/>
        <w:gridCol w:w="4518"/>
      </w:tblGrid>
      <w:tr w:rsidR="00AF5529" w14:paraId="6CD2177A" w14:textId="77777777" w:rsidTr="006025A1">
        <w:trPr>
          <w:trHeight w:val="432"/>
          <w:tblHeader/>
        </w:trPr>
        <w:tc>
          <w:tcPr>
            <w:tcW w:w="4832" w:type="dxa"/>
            <w:gridSpan w:val="2"/>
            <w:shd w:val="clear" w:color="auto" w:fill="auto"/>
            <w:vAlign w:val="center"/>
          </w:tcPr>
          <w:p w14:paraId="0AE9FCEB" w14:textId="3FF0CCFC" w:rsidR="00AF5529" w:rsidRDefault="00AF5529" w:rsidP="00AF5529">
            <w:r>
              <w:t>Program:</w:t>
            </w:r>
            <w:r w:rsidR="00C168D9">
              <w:t xml:space="preserve"> </w:t>
            </w:r>
            <w:r w:rsidR="0022512C">
              <w:t>Color Mixer</w:t>
            </w:r>
          </w:p>
        </w:tc>
        <w:tc>
          <w:tcPr>
            <w:tcW w:w="4518" w:type="dxa"/>
            <w:shd w:val="clear" w:color="auto" w:fill="auto"/>
            <w:vAlign w:val="center"/>
          </w:tcPr>
          <w:p w14:paraId="4D98751F" w14:textId="3E1AAA8B" w:rsidR="00AF5529" w:rsidRDefault="00AF5529" w:rsidP="00AF5529">
            <w:r>
              <w:t>Date</w:t>
            </w:r>
            <w:r w:rsidR="00785FC8">
              <w:t xml:space="preserve">: </w:t>
            </w:r>
            <w:r w:rsidR="0022512C">
              <w:t>6/18/22</w:t>
            </w:r>
          </w:p>
        </w:tc>
      </w:tr>
      <w:tr w:rsidR="005B7EF3" w14:paraId="66A428D5" w14:textId="77777777" w:rsidTr="006025A1">
        <w:trPr>
          <w:tblHeader/>
        </w:trPr>
        <w:tc>
          <w:tcPr>
            <w:tcW w:w="2564" w:type="dxa"/>
            <w:shd w:val="clear" w:color="auto" w:fill="D9D9D9" w:themeFill="background1" w:themeFillShade="D9"/>
          </w:tcPr>
          <w:p w14:paraId="52DB8EC4" w14:textId="77777777" w:rsidR="005B7EF3" w:rsidRDefault="005B7EF3" w:rsidP="005621B6">
            <w:r>
              <w:t>Control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C00E153" w14:textId="77777777" w:rsidR="005B7EF3" w:rsidRDefault="00532F38">
            <w:r>
              <w:t>Event</w:t>
            </w:r>
          </w:p>
        </w:tc>
        <w:tc>
          <w:tcPr>
            <w:tcW w:w="4518" w:type="dxa"/>
            <w:shd w:val="clear" w:color="auto" w:fill="D9D9D9" w:themeFill="background1" w:themeFillShade="D9"/>
          </w:tcPr>
          <w:p w14:paraId="58D10B1C" w14:textId="77777777" w:rsidR="005B7EF3" w:rsidRDefault="00532F38">
            <w:r>
              <w:t>Processing</w:t>
            </w:r>
          </w:p>
        </w:tc>
      </w:tr>
      <w:tr w:rsidR="00715141" w14:paraId="15A57BDB" w14:textId="77777777" w:rsidTr="006025A1">
        <w:trPr>
          <w:trHeight w:val="432"/>
        </w:trPr>
        <w:tc>
          <w:tcPr>
            <w:tcW w:w="2564" w:type="dxa"/>
            <w:vAlign w:val="center"/>
          </w:tcPr>
          <w:p w14:paraId="5E79472E" w14:textId="03E5EC59" w:rsidR="00715141" w:rsidRDefault="00715141" w:rsidP="00715141">
            <w:proofErr w:type="spellStart"/>
            <w:r>
              <w:t>mixButton</w:t>
            </w:r>
            <w:proofErr w:type="spellEnd"/>
          </w:p>
        </w:tc>
        <w:tc>
          <w:tcPr>
            <w:tcW w:w="2268" w:type="dxa"/>
          </w:tcPr>
          <w:p w14:paraId="6DAC855A" w14:textId="26A8B7DF" w:rsidR="00715141" w:rsidRPr="00D76994" w:rsidRDefault="00715141" w:rsidP="00715141">
            <w:r>
              <w:t>Click</w:t>
            </w:r>
          </w:p>
        </w:tc>
        <w:tc>
          <w:tcPr>
            <w:tcW w:w="4518" w:type="dxa"/>
          </w:tcPr>
          <w:p w14:paraId="4ABCC04B" w14:textId="377E1B6D" w:rsidR="004A2E86" w:rsidRDefault="004A4CF8" w:rsidP="00715141">
            <w:r>
              <w:t xml:space="preserve">Execute if/ else-if statements to determine </w:t>
            </w:r>
            <w:r w:rsidR="00992E2C">
              <w:t xml:space="preserve">which color </w:t>
            </w:r>
            <w:r w:rsidR="00B01720">
              <w:t xml:space="preserve">to assign to </w:t>
            </w:r>
            <w:r w:rsidR="00991E32">
              <w:t>variables “</w:t>
            </w:r>
            <w:proofErr w:type="spellStart"/>
            <w:r w:rsidR="00991E32">
              <w:t>firstColor</w:t>
            </w:r>
            <w:proofErr w:type="spellEnd"/>
            <w:r w:rsidR="00991E32">
              <w:t>” and “</w:t>
            </w:r>
            <w:proofErr w:type="spellStart"/>
            <w:r w:rsidR="00991E32">
              <w:t>secondColor</w:t>
            </w:r>
            <w:proofErr w:type="spellEnd"/>
            <w:r w:rsidR="00991E32">
              <w:t>”</w:t>
            </w:r>
            <w:r w:rsidR="00CC5566">
              <w:t xml:space="preserve"> based on </w:t>
            </w:r>
            <w:proofErr w:type="spellStart"/>
            <w:r w:rsidR="00CC5566">
              <w:t>RadioButton</w:t>
            </w:r>
            <w:proofErr w:type="spellEnd"/>
            <w:r w:rsidR="00CC5566">
              <w:t xml:space="preserve"> selections.</w:t>
            </w:r>
          </w:p>
          <w:p w14:paraId="2BF0A1DE" w14:textId="77777777" w:rsidR="004A2E86" w:rsidRDefault="004A2E86" w:rsidP="00715141"/>
          <w:p w14:paraId="6116D0F8" w14:textId="31999075" w:rsidR="004A2E86" w:rsidRDefault="004A2E86" w:rsidP="00715141">
            <w:r>
              <w:t xml:space="preserve">Next execute if/ else-if statements to determine which color </w:t>
            </w:r>
            <w:r w:rsidR="00992E2C">
              <w:t>will be created from mixing</w:t>
            </w:r>
            <w:r w:rsidR="00CC5566">
              <w:t xml:space="preserve"> “</w:t>
            </w:r>
            <w:proofErr w:type="spellStart"/>
            <w:r w:rsidR="00CC5566">
              <w:t>firstColor</w:t>
            </w:r>
            <w:proofErr w:type="spellEnd"/>
            <w:r w:rsidR="00CC5566">
              <w:t>” and “</w:t>
            </w:r>
            <w:proofErr w:type="spellStart"/>
            <w:r w:rsidR="00CC5566">
              <w:t>secondColor</w:t>
            </w:r>
            <w:proofErr w:type="spellEnd"/>
            <w:r w:rsidR="00CC5566">
              <w:t>”</w:t>
            </w:r>
            <w:r w:rsidR="00992E2C">
              <w:t>. Assign this color to string variable “</w:t>
            </w:r>
            <w:proofErr w:type="spellStart"/>
            <w:r w:rsidR="00992E2C">
              <w:t>mixedColor</w:t>
            </w:r>
            <w:proofErr w:type="spellEnd"/>
            <w:r w:rsidR="00992E2C">
              <w:t xml:space="preserve">”. </w:t>
            </w:r>
          </w:p>
          <w:p w14:paraId="171D533C" w14:textId="77777777" w:rsidR="004A2E86" w:rsidRDefault="004A2E86" w:rsidP="00715141"/>
          <w:p w14:paraId="225C583A" w14:textId="3E4EC0EB" w:rsidR="004A2E86" w:rsidRDefault="00992E2C" w:rsidP="00715141">
            <w:r>
              <w:t xml:space="preserve">Change background color of form </w:t>
            </w:r>
            <w:r w:rsidR="00A174F1">
              <w:t>based on</w:t>
            </w:r>
            <w:r w:rsidR="003734A6">
              <w:t xml:space="preserve"> “</w:t>
            </w:r>
            <w:proofErr w:type="spellStart"/>
            <w:r w:rsidR="003734A6">
              <w:t>mixedColor</w:t>
            </w:r>
            <w:proofErr w:type="spellEnd"/>
            <w:r w:rsidR="003734A6">
              <w:t>”</w:t>
            </w:r>
            <w:r w:rsidR="00280250">
              <w:t xml:space="preserve"> text value</w:t>
            </w:r>
            <w:r w:rsidR="003734A6">
              <w:t xml:space="preserve">. </w:t>
            </w:r>
          </w:p>
          <w:p w14:paraId="73797C01" w14:textId="77777777" w:rsidR="004A2E86" w:rsidRDefault="004A2E86" w:rsidP="00715141"/>
          <w:p w14:paraId="174FCB69" w14:textId="4BB17F9D" w:rsidR="00304DB8" w:rsidRDefault="003734A6" w:rsidP="00715141">
            <w:r>
              <w:t xml:space="preserve">Display </w:t>
            </w:r>
            <w:r w:rsidR="008E5DA4">
              <w:t xml:space="preserve">text at bottom of form </w:t>
            </w:r>
            <w:r w:rsidR="00304DB8">
              <w:t>by using string variables</w:t>
            </w:r>
            <w:r w:rsidR="00280250">
              <w:t xml:space="preserve"> text values</w:t>
            </w:r>
            <w:r w:rsidR="00304DB8">
              <w:t>:</w:t>
            </w:r>
          </w:p>
          <w:p w14:paraId="0E84BF24" w14:textId="62A2B6E8" w:rsidR="00715141" w:rsidRDefault="008E5DA4" w:rsidP="00715141">
            <w:r>
              <w:t>“</w:t>
            </w:r>
            <w:proofErr w:type="spellStart"/>
            <w:r>
              <w:t>firstColor</w:t>
            </w:r>
            <w:proofErr w:type="spellEnd"/>
            <w:r>
              <w:t xml:space="preserve"> + </w:t>
            </w:r>
            <w:proofErr w:type="spellStart"/>
            <w:r>
              <w:t>secondColor</w:t>
            </w:r>
            <w:proofErr w:type="spellEnd"/>
            <w:r>
              <w:t xml:space="preserve"> = </w:t>
            </w:r>
            <w:proofErr w:type="spellStart"/>
            <w:r>
              <w:t>mixedColor</w:t>
            </w:r>
            <w:proofErr w:type="spellEnd"/>
            <w:r>
              <w:t>”</w:t>
            </w:r>
          </w:p>
        </w:tc>
      </w:tr>
      <w:tr w:rsidR="00715141" w14:paraId="62E2D5BF" w14:textId="77777777" w:rsidTr="006025A1">
        <w:trPr>
          <w:trHeight w:val="432"/>
        </w:trPr>
        <w:tc>
          <w:tcPr>
            <w:tcW w:w="2564" w:type="dxa"/>
            <w:vAlign w:val="center"/>
          </w:tcPr>
          <w:p w14:paraId="0467AD1C" w14:textId="31A2BFED" w:rsidR="00715141" w:rsidRDefault="00715141" w:rsidP="00715141">
            <w:proofErr w:type="spellStart"/>
            <w:r>
              <w:t>exitButton</w:t>
            </w:r>
            <w:proofErr w:type="spellEnd"/>
          </w:p>
        </w:tc>
        <w:tc>
          <w:tcPr>
            <w:tcW w:w="2268" w:type="dxa"/>
          </w:tcPr>
          <w:p w14:paraId="1868AB18" w14:textId="4BA9BFBD" w:rsidR="00715141" w:rsidRPr="00D76994" w:rsidRDefault="00715141" w:rsidP="00715141">
            <w:r w:rsidRPr="00D76994">
              <w:t>Click</w:t>
            </w:r>
          </w:p>
        </w:tc>
        <w:tc>
          <w:tcPr>
            <w:tcW w:w="4518" w:type="dxa"/>
          </w:tcPr>
          <w:p w14:paraId="027879BC" w14:textId="77C1C33A" w:rsidR="00715141" w:rsidRDefault="00251768" w:rsidP="00715141">
            <w:r>
              <w:t>Exit Program</w:t>
            </w:r>
          </w:p>
        </w:tc>
      </w:tr>
    </w:tbl>
    <w:p w14:paraId="45487815" w14:textId="77777777" w:rsidR="000E1B24" w:rsidRDefault="000E1B24"/>
    <w:sectPr w:rsidR="000E1B24" w:rsidSect="00590F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2ACE" w14:textId="77777777" w:rsidR="00E620F7" w:rsidRDefault="00E620F7" w:rsidP="00C168D9">
      <w:pPr>
        <w:spacing w:after="0" w:line="240" w:lineRule="auto"/>
      </w:pPr>
      <w:r>
        <w:separator/>
      </w:r>
    </w:p>
  </w:endnote>
  <w:endnote w:type="continuationSeparator" w:id="0">
    <w:p w14:paraId="413646F3" w14:textId="77777777" w:rsidR="00E620F7" w:rsidRDefault="00E620F7" w:rsidP="00C1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3D9BD" w14:textId="77777777" w:rsidR="00E620F7" w:rsidRDefault="00E620F7" w:rsidP="00C168D9">
      <w:pPr>
        <w:spacing w:after="0" w:line="240" w:lineRule="auto"/>
      </w:pPr>
      <w:r>
        <w:separator/>
      </w:r>
    </w:p>
  </w:footnote>
  <w:footnote w:type="continuationSeparator" w:id="0">
    <w:p w14:paraId="56749842" w14:textId="77777777" w:rsidR="00E620F7" w:rsidRDefault="00E620F7" w:rsidP="00C1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6594" w14:textId="77777777" w:rsidR="00C168D9" w:rsidRPr="00C168D9" w:rsidRDefault="00C168D9">
    <w:pPr>
      <w:pStyle w:val="Header"/>
      <w:rPr>
        <w:sz w:val="36"/>
        <w:szCs w:val="36"/>
      </w:rPr>
    </w:pPr>
    <w:r>
      <w:tab/>
    </w:r>
    <w:r w:rsidR="00532F38">
      <w:rPr>
        <w:sz w:val="36"/>
        <w:szCs w:val="36"/>
      </w:rPr>
      <w:t>Event Planning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2C"/>
    <w:rsid w:val="000D432A"/>
    <w:rsid w:val="000E1B24"/>
    <w:rsid w:val="00131AB9"/>
    <w:rsid w:val="001D58D5"/>
    <w:rsid w:val="0022512C"/>
    <w:rsid w:val="00251768"/>
    <w:rsid w:val="00280250"/>
    <w:rsid w:val="00304DB8"/>
    <w:rsid w:val="00314163"/>
    <w:rsid w:val="00357A25"/>
    <w:rsid w:val="003734A6"/>
    <w:rsid w:val="003C5514"/>
    <w:rsid w:val="004A0382"/>
    <w:rsid w:val="004A2E86"/>
    <w:rsid w:val="004A4CF8"/>
    <w:rsid w:val="00530AEC"/>
    <w:rsid w:val="00532F38"/>
    <w:rsid w:val="00543028"/>
    <w:rsid w:val="005621B6"/>
    <w:rsid w:val="00590FC2"/>
    <w:rsid w:val="005B7EF3"/>
    <w:rsid w:val="006025A1"/>
    <w:rsid w:val="006A34E4"/>
    <w:rsid w:val="006D16BD"/>
    <w:rsid w:val="00715141"/>
    <w:rsid w:val="00785FC8"/>
    <w:rsid w:val="008941D1"/>
    <w:rsid w:val="008C7DAF"/>
    <w:rsid w:val="008E5DA4"/>
    <w:rsid w:val="00991E32"/>
    <w:rsid w:val="00992E2C"/>
    <w:rsid w:val="009C7355"/>
    <w:rsid w:val="00A174F1"/>
    <w:rsid w:val="00A91F2E"/>
    <w:rsid w:val="00A9384F"/>
    <w:rsid w:val="00AF1CB5"/>
    <w:rsid w:val="00AF5529"/>
    <w:rsid w:val="00B01720"/>
    <w:rsid w:val="00C168D9"/>
    <w:rsid w:val="00CC5566"/>
    <w:rsid w:val="00E620F7"/>
    <w:rsid w:val="00FF76F0"/>
    <w:rsid w:val="322DC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A829"/>
  <w15:docId w15:val="{986D21ED-7284-418C-8BE4-6207068F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D9"/>
  </w:style>
  <w:style w:type="paragraph" w:styleId="Footer">
    <w:name w:val="footer"/>
    <w:basedOn w:val="Normal"/>
    <w:link w:val="Foot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m\OneDrive\Documents\CFCC%20Information%20Technology\2022%20Summer\CSC-130\Resources\Event%20Planning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 Planning Document Template.dotx</Template>
  <TotalTime>20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CFCC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Andrews</dc:creator>
  <cp:keywords/>
  <dc:description/>
  <cp:lastModifiedBy>Grant Andrews</cp:lastModifiedBy>
  <cp:revision>20</cp:revision>
  <cp:lastPrinted>2016-10-26T20:21:00Z</cp:lastPrinted>
  <dcterms:created xsi:type="dcterms:W3CDTF">2022-06-19T02:29:00Z</dcterms:created>
  <dcterms:modified xsi:type="dcterms:W3CDTF">2022-06-19T04:33:00Z</dcterms:modified>
</cp:coreProperties>
</file>